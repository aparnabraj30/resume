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-500"/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0674C850" w14:textId="77777777" w:rsidTr="00FC3F36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46535871" w14:textId="736C75AF" w:rsidR="00545B7A" w:rsidRPr="00A428CA" w:rsidRDefault="00F01231" w:rsidP="00FC3F36">
            <w:pPr>
              <w:pStyle w:val="Title"/>
            </w:pPr>
            <w:r>
              <w:t>Sobin Biju</w:t>
            </w:r>
          </w:p>
        </w:tc>
      </w:tr>
    </w:tbl>
    <w:p w14:paraId="49354FB2" w14:textId="782A4CC7" w:rsidR="00A428CA" w:rsidRPr="00A428CA" w:rsidRDefault="00F01231" w:rsidP="00A428CA">
      <w:pPr>
        <w:pStyle w:val="Contact"/>
      </w:pPr>
      <w:r>
        <w:t>(+91) 8592042852</w:t>
      </w:r>
      <w:r w:rsidR="00A428CA" w:rsidRPr="00A428CA">
        <w:t xml:space="preserve"> | </w:t>
      </w:r>
      <w:r>
        <w:t>sobinbiju24@gmail</w:t>
      </w:r>
      <w:r w:rsidR="00A428CA" w:rsidRPr="00A428CA">
        <w:t xml:space="preserve">.com | </w:t>
      </w:r>
      <w:hyperlink r:id="rId11" w:history="1">
        <w:r w:rsidRPr="00F01231">
          <w:rPr>
            <w:rStyle w:val="Hyperlink"/>
            <w:color w:val="auto"/>
            <w:u w:val="none"/>
          </w:rPr>
          <w:t>LinkedIn</w:t>
        </w:r>
      </w:hyperlink>
    </w:p>
    <w:p w14:paraId="1D3F4711" w14:textId="77777777" w:rsidR="00A428CA" w:rsidRPr="00A428CA" w:rsidRDefault="00A428CA" w:rsidP="00A428CA">
      <w:pPr>
        <w:pStyle w:val="Heading1"/>
      </w:pPr>
      <w:r w:rsidRPr="00A428CA">
        <w:t>Profile</w:t>
      </w:r>
    </w:p>
    <w:p w14:paraId="1F962421" w14:textId="4EE1E87B" w:rsidR="00A428CA" w:rsidRDefault="002D4243" w:rsidP="002D4243">
      <w:pPr>
        <w:jc w:val="both"/>
      </w:pPr>
      <w:r>
        <w:t>Recent graduate in Computer Science and Engineering with a specialization in Artificial Intelligence, seeking for a challenging career which demands the best of my professional ability in terms of technical and analytical skills and help me in broadening and enhancing my current skill and knowledge</w:t>
      </w:r>
      <w:r w:rsidR="00A428CA" w:rsidRPr="00A428CA">
        <w:t>.</w:t>
      </w:r>
    </w:p>
    <w:p w14:paraId="692A3646" w14:textId="77777777" w:rsidR="00851700" w:rsidRDefault="00851700" w:rsidP="00851700">
      <w:pPr>
        <w:pStyle w:val="Heading1"/>
        <w:spacing w:line="276" w:lineRule="auto"/>
      </w:pPr>
      <w:r w:rsidRPr="00A428CA">
        <w:t xml:space="preserve">Skills </w:t>
      </w:r>
    </w:p>
    <w:p w14:paraId="13710B13" w14:textId="77777777" w:rsidR="00851700" w:rsidRDefault="00851700" w:rsidP="00851700">
      <w:pPr>
        <w:spacing w:after="0" w:line="276" w:lineRule="auto"/>
      </w:pPr>
      <w:r w:rsidRPr="00FC3F36">
        <w:rPr>
          <w:b/>
          <w:bCs/>
        </w:rPr>
        <w:t>Programming Languages:</w:t>
      </w:r>
      <w:r>
        <w:t xml:space="preserve"> C, Python, Java</w:t>
      </w:r>
    </w:p>
    <w:p w14:paraId="72C2A41A" w14:textId="77777777" w:rsidR="00851700" w:rsidRDefault="00851700" w:rsidP="00851700">
      <w:pPr>
        <w:spacing w:after="0" w:line="276" w:lineRule="auto"/>
      </w:pPr>
      <w:r>
        <w:rPr>
          <w:b/>
          <w:bCs/>
        </w:rPr>
        <w:t xml:space="preserve">Data Science: </w:t>
      </w:r>
      <w:r>
        <w:t xml:space="preserve">AI, Machine Learning, Deep Learning, SQL, Linux, </w:t>
      </w:r>
      <w:proofErr w:type="spellStart"/>
      <w:r>
        <w:t>PowerBI</w:t>
      </w:r>
      <w:proofErr w:type="spellEnd"/>
    </w:p>
    <w:p w14:paraId="301E6F3C" w14:textId="77777777" w:rsidR="00851700" w:rsidRDefault="00851700" w:rsidP="00851700">
      <w:pPr>
        <w:spacing w:after="0" w:line="276" w:lineRule="auto"/>
      </w:pPr>
      <w:r>
        <w:rPr>
          <w:b/>
          <w:bCs/>
        </w:rPr>
        <w:t xml:space="preserve">Python Full Stack: </w:t>
      </w:r>
      <w:r>
        <w:t>HTML, CSS, JavaScript, Django, React, Node</w:t>
      </w:r>
    </w:p>
    <w:p w14:paraId="46FCBEA2" w14:textId="3E301F68" w:rsidR="00851700" w:rsidRDefault="00851700" w:rsidP="00851700">
      <w:pPr>
        <w:spacing w:line="276" w:lineRule="auto"/>
      </w:pPr>
      <w:r>
        <w:rPr>
          <w:b/>
          <w:bCs/>
        </w:rPr>
        <w:t xml:space="preserve">IDE: </w:t>
      </w:r>
      <w:r>
        <w:t>PyCharm</w:t>
      </w:r>
    </w:p>
    <w:p w14:paraId="25E78691" w14:textId="77777777" w:rsidR="00851700" w:rsidRPr="00A428CA" w:rsidRDefault="00851700" w:rsidP="00851700">
      <w:pPr>
        <w:pStyle w:val="Heading1"/>
      </w:pPr>
      <w:r w:rsidRPr="00A428CA">
        <w:t>Education</w:t>
      </w:r>
    </w:p>
    <w:p w14:paraId="3E223B2C" w14:textId="77777777" w:rsidR="00851700" w:rsidRPr="0066464D" w:rsidRDefault="00851700" w:rsidP="00851700">
      <w:pPr>
        <w:pStyle w:val="Heading2"/>
        <w:spacing w:line="276" w:lineRule="auto"/>
      </w:pPr>
      <w:r w:rsidRPr="00F01231">
        <w:t xml:space="preserve">Bachelor of Technology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F01231">
        <w:t>2020 - 2024</w:t>
      </w:r>
      <w:r w:rsidRPr="00F01231">
        <w:br/>
      </w:r>
      <w:r w:rsidRPr="00F01231">
        <w:rPr>
          <w:rFonts w:asciiTheme="minorHAnsi" w:hAnsiTheme="minorHAnsi"/>
          <w:b w:val="0"/>
          <w:bCs/>
          <w:i/>
          <w:iCs/>
          <w:caps w:val="0"/>
        </w:rPr>
        <w:t>Computer Science and Engineering (AI&amp;ML)</w:t>
      </w:r>
      <w:r w:rsidRPr="00F01231">
        <w:br/>
      </w:r>
      <w:r w:rsidRPr="00F01231">
        <w:rPr>
          <w:rFonts w:asciiTheme="minorHAnsi" w:hAnsiTheme="minorHAnsi"/>
          <w:b w:val="0"/>
          <w:bCs/>
          <w:caps w:val="0"/>
        </w:rPr>
        <w:t>Sree Buddha College of Engineering, Alappuzha</w:t>
      </w:r>
    </w:p>
    <w:p w14:paraId="69C682FD" w14:textId="7F9C044D" w:rsidR="00851700" w:rsidRDefault="00851700" w:rsidP="00851700">
      <w:pPr>
        <w:pStyle w:val="Heading1"/>
        <w:spacing w:line="360" w:lineRule="auto"/>
        <w:rPr>
          <w:rFonts w:asciiTheme="minorHAnsi" w:hAnsiTheme="minorHAnsi"/>
          <w:b w:val="0"/>
          <w:bCs/>
          <w:color w:val="262626" w:themeColor="text1" w:themeTint="D9"/>
          <w:sz w:val="24"/>
          <w:szCs w:val="26"/>
        </w:rPr>
      </w:pPr>
      <w:r w:rsidRPr="00F01231">
        <w:rPr>
          <w:caps/>
          <w:color w:val="262626" w:themeColor="text1" w:themeTint="D9"/>
          <w:sz w:val="24"/>
          <w:szCs w:val="26"/>
        </w:rPr>
        <w:t xml:space="preserve">XII – Science </w:t>
      </w:r>
      <w:r>
        <w:rPr>
          <w:caps/>
          <w:color w:val="262626" w:themeColor="text1" w:themeTint="D9"/>
          <w:sz w:val="24"/>
          <w:szCs w:val="26"/>
        </w:rPr>
        <w:tab/>
      </w:r>
      <w:r>
        <w:rPr>
          <w:caps/>
          <w:color w:val="262626" w:themeColor="text1" w:themeTint="D9"/>
          <w:sz w:val="24"/>
          <w:szCs w:val="26"/>
        </w:rPr>
        <w:tab/>
      </w:r>
      <w:r>
        <w:rPr>
          <w:caps/>
          <w:color w:val="262626" w:themeColor="text1" w:themeTint="D9"/>
          <w:sz w:val="24"/>
          <w:szCs w:val="26"/>
        </w:rPr>
        <w:tab/>
      </w:r>
      <w:r>
        <w:rPr>
          <w:caps/>
          <w:color w:val="262626" w:themeColor="text1" w:themeTint="D9"/>
          <w:sz w:val="24"/>
          <w:szCs w:val="26"/>
        </w:rPr>
        <w:tab/>
      </w:r>
      <w:r>
        <w:rPr>
          <w:caps/>
          <w:color w:val="262626" w:themeColor="text1" w:themeTint="D9"/>
          <w:sz w:val="24"/>
          <w:szCs w:val="26"/>
        </w:rPr>
        <w:tab/>
      </w:r>
      <w:r>
        <w:rPr>
          <w:caps/>
          <w:color w:val="262626" w:themeColor="text1" w:themeTint="D9"/>
          <w:sz w:val="24"/>
          <w:szCs w:val="26"/>
        </w:rPr>
        <w:tab/>
      </w:r>
      <w:r>
        <w:rPr>
          <w:caps/>
          <w:color w:val="262626" w:themeColor="text1" w:themeTint="D9"/>
          <w:sz w:val="24"/>
          <w:szCs w:val="26"/>
        </w:rPr>
        <w:tab/>
      </w:r>
      <w:r>
        <w:rPr>
          <w:caps/>
          <w:color w:val="262626" w:themeColor="text1" w:themeTint="D9"/>
          <w:sz w:val="24"/>
          <w:szCs w:val="26"/>
        </w:rPr>
        <w:tab/>
      </w:r>
      <w:r>
        <w:rPr>
          <w:caps/>
          <w:color w:val="262626" w:themeColor="text1" w:themeTint="D9"/>
          <w:sz w:val="24"/>
          <w:szCs w:val="26"/>
        </w:rPr>
        <w:tab/>
      </w:r>
      <w:r>
        <w:rPr>
          <w:caps/>
          <w:color w:val="262626" w:themeColor="text1" w:themeTint="D9"/>
          <w:sz w:val="24"/>
          <w:szCs w:val="26"/>
        </w:rPr>
        <w:tab/>
      </w:r>
      <w:r>
        <w:rPr>
          <w:caps/>
          <w:color w:val="262626" w:themeColor="text1" w:themeTint="D9"/>
          <w:sz w:val="24"/>
          <w:szCs w:val="26"/>
        </w:rPr>
        <w:tab/>
      </w:r>
      <w:r w:rsidRPr="00F01231">
        <w:rPr>
          <w:caps/>
          <w:color w:val="262626" w:themeColor="text1" w:themeTint="D9"/>
          <w:sz w:val="24"/>
          <w:szCs w:val="26"/>
        </w:rPr>
        <w:t>2020</w:t>
      </w:r>
      <w:r w:rsidRPr="00F01231">
        <w:rPr>
          <w:caps/>
          <w:color w:val="262626" w:themeColor="text1" w:themeTint="D9"/>
          <w:sz w:val="24"/>
          <w:szCs w:val="26"/>
        </w:rPr>
        <w:br/>
      </w:r>
      <w:r w:rsidRPr="001865E0">
        <w:rPr>
          <w:rFonts w:asciiTheme="minorHAnsi" w:hAnsiTheme="minorHAnsi"/>
          <w:b w:val="0"/>
          <w:bCs/>
          <w:color w:val="262626" w:themeColor="text1" w:themeTint="D9"/>
          <w:sz w:val="24"/>
          <w:szCs w:val="26"/>
        </w:rPr>
        <w:t>St. Gregorios Higher Secondary School, Kollam</w:t>
      </w:r>
    </w:p>
    <w:p w14:paraId="7185B1C4" w14:textId="77777777" w:rsidR="00851700" w:rsidRPr="00851700" w:rsidRDefault="00851700" w:rsidP="00851700"/>
    <w:p w14:paraId="5DF4CE5E" w14:textId="45A1C19C" w:rsidR="0075155B" w:rsidRPr="00A428CA" w:rsidRDefault="001865E0" w:rsidP="00851700">
      <w:pPr>
        <w:pStyle w:val="Heading1"/>
        <w:spacing w:before="0" w:after="0" w:line="360" w:lineRule="auto"/>
      </w:pPr>
      <w:r>
        <w:t>Projects</w:t>
      </w:r>
    </w:p>
    <w:p w14:paraId="2FCAD818" w14:textId="401767CE" w:rsidR="001865E0" w:rsidRPr="001865E0" w:rsidRDefault="0080523C" w:rsidP="00851700">
      <w:pPr>
        <w:pStyle w:val="ListBullet"/>
        <w:numPr>
          <w:ilvl w:val="0"/>
          <w:numId w:val="0"/>
        </w:numPr>
        <w:spacing w:after="0" w:line="276" w:lineRule="auto"/>
        <w:jc w:val="both"/>
      </w:pPr>
      <w:r w:rsidRPr="001865E0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</w:rPr>
        <w:t>E-</w:t>
      </w:r>
      <w:proofErr w:type="spellStart"/>
      <w:r w:rsidRPr="001865E0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</w:rPr>
        <w:t>Learing</w:t>
      </w:r>
      <w:proofErr w:type="spellEnd"/>
      <w:r w:rsidRPr="001865E0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</w:rPr>
        <w:t xml:space="preserve"> Platform For Autism Spectrum Disorder Children </w:t>
      </w:r>
      <w:r>
        <w:tab/>
        <w:t xml:space="preserve">       </w:t>
      </w:r>
      <w:proofErr w:type="gramStart"/>
      <w:r>
        <w:t xml:space="preserve">   </w:t>
      </w:r>
      <w:r w:rsidR="001865E0" w:rsidRPr="001865E0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(</w:t>
      </w:r>
      <w:proofErr w:type="gramEnd"/>
      <w:r w:rsidR="001865E0" w:rsidRPr="001865E0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09/2023-05/2024)</w:t>
      </w:r>
    </w:p>
    <w:p w14:paraId="568D3188" w14:textId="77777777" w:rsidR="001865E0" w:rsidRDefault="001865E0" w:rsidP="001865E0">
      <w:pPr>
        <w:pStyle w:val="Heading2"/>
        <w:spacing w:after="0"/>
        <w:jc w:val="both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 w:rsidRPr="001865E0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Developed an e-learning platform using OpenCV for facial recognition and emotion</w:t>
      </w:r>
      <w:r w:rsidRPr="001865E0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br/>
        <w:t>detection to customize content for ASD children. Led backend development with Flask and</w:t>
      </w:r>
      <w:r w:rsidRPr="001865E0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br/>
        <w:t>integrated Firebase for data storage. Managed a multidisciplinary team and oversaw the</w:t>
      </w:r>
      <w:r w:rsidRPr="001865E0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br/>
        <w:t>integration of React frontend with Node.js backend, delivering a functional prototype.</w:t>
      </w:r>
    </w:p>
    <w:p w14:paraId="2931E52F" w14:textId="77777777" w:rsidR="001865E0" w:rsidRDefault="001865E0" w:rsidP="0066464D">
      <w:pPr>
        <w:pStyle w:val="Heading2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</w:p>
    <w:p w14:paraId="3E73F712" w14:textId="780FD415" w:rsidR="0075155B" w:rsidRDefault="001865E0" w:rsidP="0080523C">
      <w:pPr>
        <w:pStyle w:val="Heading2"/>
      </w:pPr>
      <w:r w:rsidRPr="001865E0">
        <w:t>A</w:t>
      </w:r>
      <w:r w:rsidR="0080523C" w:rsidRPr="001865E0">
        <w:rPr>
          <w:caps w:val="0"/>
        </w:rPr>
        <w:t xml:space="preserve">utomatic Vehicle License Plate Recognition </w:t>
      </w:r>
      <w:r w:rsidR="0080523C">
        <w:tab/>
      </w:r>
      <w:r w:rsidR="0080523C">
        <w:tab/>
      </w:r>
      <w:r w:rsidR="0080523C">
        <w:tab/>
      </w:r>
      <w:r w:rsidR="0080523C">
        <w:tab/>
        <w:t xml:space="preserve">      </w:t>
      </w:r>
      <w:proofErr w:type="gramStart"/>
      <w:r w:rsidR="0080523C">
        <w:t xml:space="preserve">   </w:t>
      </w:r>
      <w:r w:rsidRPr="001865E0">
        <w:t>(</w:t>
      </w:r>
      <w:proofErr w:type="gramEnd"/>
      <w:r w:rsidRPr="001865E0">
        <w:t>05/2023-08/2023)</w:t>
      </w:r>
    </w:p>
    <w:p w14:paraId="371A85F5" w14:textId="398444A6" w:rsidR="001865E0" w:rsidRDefault="001865E0" w:rsidP="00851700">
      <w:pPr>
        <w:spacing w:line="276" w:lineRule="auto"/>
        <w:jc w:val="both"/>
      </w:pPr>
      <w:r w:rsidRPr="001865E0">
        <w:t>Developed an automatic vehicle license plate recognition system using OpenCV for image</w:t>
      </w:r>
      <w:r w:rsidRPr="001865E0">
        <w:br/>
        <w:t>processing and machine learning for character recognition. Led backend development with</w:t>
      </w:r>
      <w:r w:rsidRPr="001865E0">
        <w:br/>
        <w:t>Java and MongoDB, deploying on Heroku for scalable access. Managed the team with agile</w:t>
      </w:r>
      <w:r w:rsidRPr="001865E0">
        <w:br/>
        <w:t>methodologies, ensuring successful project deployment</w:t>
      </w:r>
    </w:p>
    <w:p w14:paraId="702A10FC" w14:textId="3CAA6A4D" w:rsidR="00FC3F36" w:rsidRDefault="00FC3F36" w:rsidP="00FC3F36">
      <w:pPr>
        <w:pStyle w:val="Heading1"/>
        <w:spacing w:line="276" w:lineRule="auto"/>
      </w:pPr>
      <w:r>
        <w:t>Certifications &amp; Courses</w:t>
      </w:r>
    </w:p>
    <w:p w14:paraId="5C50BCDC" w14:textId="5AE31344" w:rsidR="00FC3F36" w:rsidRDefault="00FC3F36" w:rsidP="0080523C">
      <w:pPr>
        <w:spacing w:after="0" w:line="276" w:lineRule="auto"/>
        <w:rPr>
          <w:b/>
          <w:bCs/>
        </w:rPr>
      </w:pPr>
      <w:r>
        <w:rPr>
          <w:b/>
          <w:bCs/>
        </w:rPr>
        <w:t xml:space="preserve">Python Full Stack Django Web Developer     </w:t>
      </w:r>
    </w:p>
    <w:p w14:paraId="0FE229EB" w14:textId="6EEABB8F" w:rsidR="0080523C" w:rsidRPr="0080523C" w:rsidRDefault="0080523C" w:rsidP="0080523C">
      <w:pPr>
        <w:pStyle w:val="ListParagraph"/>
        <w:numPr>
          <w:ilvl w:val="0"/>
          <w:numId w:val="28"/>
        </w:numPr>
        <w:spacing w:after="0" w:line="276" w:lineRule="auto"/>
      </w:pPr>
      <w:r>
        <w:rPr>
          <w:i/>
          <w:iCs/>
        </w:rPr>
        <w:t xml:space="preserve">At </w:t>
      </w:r>
      <w:proofErr w:type="spellStart"/>
      <w:r>
        <w:rPr>
          <w:i/>
          <w:iCs/>
        </w:rPr>
        <w:t>Luminar</w:t>
      </w:r>
      <w:proofErr w:type="spellEnd"/>
      <w:r>
        <w:rPr>
          <w:i/>
          <w:iCs/>
        </w:rPr>
        <w:t xml:space="preserve"> Technology (2024)</w:t>
      </w:r>
    </w:p>
    <w:p w14:paraId="7997FAAC" w14:textId="755CCC8D" w:rsidR="0080523C" w:rsidRDefault="0080523C" w:rsidP="0080523C">
      <w:pPr>
        <w:spacing w:after="0" w:line="276" w:lineRule="auto"/>
        <w:rPr>
          <w:b/>
          <w:bCs/>
        </w:rPr>
      </w:pPr>
      <w:r>
        <w:rPr>
          <w:b/>
          <w:bCs/>
        </w:rPr>
        <w:t>Data Science</w:t>
      </w:r>
    </w:p>
    <w:p w14:paraId="5CA9E779" w14:textId="676CC959" w:rsidR="0080523C" w:rsidRPr="0080523C" w:rsidRDefault="0080523C" w:rsidP="0080523C">
      <w:pPr>
        <w:pStyle w:val="ListParagraph"/>
        <w:numPr>
          <w:ilvl w:val="0"/>
          <w:numId w:val="28"/>
        </w:numPr>
        <w:spacing w:after="0" w:line="276" w:lineRule="auto"/>
        <w:rPr>
          <w:b/>
          <w:bCs/>
        </w:rPr>
      </w:pPr>
      <w:r>
        <w:rPr>
          <w:i/>
          <w:iCs/>
        </w:rPr>
        <w:t>By Udemy (2024)</w:t>
      </w:r>
    </w:p>
    <w:p w14:paraId="201ACD32" w14:textId="7F8422B1" w:rsidR="0080523C" w:rsidRDefault="0080523C" w:rsidP="0080523C">
      <w:pPr>
        <w:spacing w:after="0" w:line="276" w:lineRule="auto"/>
        <w:rPr>
          <w:b/>
          <w:bCs/>
        </w:rPr>
      </w:pPr>
      <w:r>
        <w:rPr>
          <w:b/>
          <w:bCs/>
        </w:rPr>
        <w:t>Best Paper Award for International Conference on Data Science, AI &amp; ML</w:t>
      </w:r>
    </w:p>
    <w:p w14:paraId="2348500D" w14:textId="1FF806C8" w:rsidR="0080523C" w:rsidRPr="0080523C" w:rsidRDefault="0080523C" w:rsidP="0080523C">
      <w:pPr>
        <w:pStyle w:val="ListParagraph"/>
        <w:numPr>
          <w:ilvl w:val="0"/>
          <w:numId w:val="28"/>
        </w:numPr>
        <w:spacing w:after="0" w:line="276" w:lineRule="auto"/>
        <w:rPr>
          <w:i/>
          <w:iCs/>
        </w:rPr>
      </w:pPr>
      <w:r>
        <w:rPr>
          <w:i/>
          <w:iCs/>
        </w:rPr>
        <w:t xml:space="preserve">By IEDC </w:t>
      </w:r>
      <w:proofErr w:type="spellStart"/>
      <w:r>
        <w:rPr>
          <w:i/>
          <w:iCs/>
        </w:rPr>
        <w:t>Mahagurutech</w:t>
      </w:r>
      <w:proofErr w:type="spellEnd"/>
      <w:r>
        <w:rPr>
          <w:i/>
          <w:iCs/>
        </w:rPr>
        <w:t xml:space="preserve"> and GDSMIT (2024)</w:t>
      </w:r>
    </w:p>
    <w:sectPr w:rsidR="0080523C" w:rsidRPr="0080523C" w:rsidSect="00716774">
      <w:footerReference w:type="default" r:id="rId12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173E0" w14:textId="77777777" w:rsidR="00F01231" w:rsidRDefault="00F01231">
      <w:pPr>
        <w:spacing w:after="0"/>
      </w:pPr>
      <w:r>
        <w:separator/>
      </w:r>
    </w:p>
  </w:endnote>
  <w:endnote w:type="continuationSeparator" w:id="0">
    <w:p w14:paraId="7CCFF100" w14:textId="77777777" w:rsidR="00F01231" w:rsidRDefault="00F012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0D7B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24444" w14:textId="77777777" w:rsidR="00F01231" w:rsidRDefault="00F01231">
      <w:pPr>
        <w:spacing w:after="0"/>
      </w:pPr>
      <w:r>
        <w:separator/>
      </w:r>
    </w:p>
  </w:footnote>
  <w:footnote w:type="continuationSeparator" w:id="0">
    <w:p w14:paraId="1DFC38FD" w14:textId="77777777" w:rsidR="00F01231" w:rsidRDefault="00F012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3E97362"/>
    <w:multiLevelType w:val="hybridMultilevel"/>
    <w:tmpl w:val="559836B8"/>
    <w:lvl w:ilvl="0" w:tplc="E1A865F8">
      <w:start w:val="5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6"/>
  </w:num>
  <w:num w:numId="15" w16cid:durableId="1323194480">
    <w:abstractNumId w:val="19"/>
  </w:num>
  <w:num w:numId="16" w16cid:durableId="1537156541">
    <w:abstractNumId w:val="13"/>
  </w:num>
  <w:num w:numId="17" w16cid:durableId="471366301">
    <w:abstractNumId w:val="18"/>
  </w:num>
  <w:num w:numId="18" w16cid:durableId="90509762">
    <w:abstractNumId w:val="10"/>
  </w:num>
  <w:num w:numId="19" w16cid:durableId="257639540">
    <w:abstractNumId w:val="24"/>
  </w:num>
  <w:num w:numId="20" w16cid:durableId="1499887979">
    <w:abstractNumId w:val="20"/>
  </w:num>
  <w:num w:numId="21" w16cid:durableId="238290248">
    <w:abstractNumId w:val="11"/>
  </w:num>
  <w:num w:numId="22" w16cid:durableId="1432437245">
    <w:abstractNumId w:val="17"/>
  </w:num>
  <w:num w:numId="23" w16cid:durableId="1062867802">
    <w:abstractNumId w:val="23"/>
  </w:num>
  <w:num w:numId="24" w16cid:durableId="263683987">
    <w:abstractNumId w:val="12"/>
  </w:num>
  <w:num w:numId="25" w16cid:durableId="507523982">
    <w:abstractNumId w:val="15"/>
  </w:num>
  <w:num w:numId="26" w16cid:durableId="580019779">
    <w:abstractNumId w:val="22"/>
  </w:num>
  <w:num w:numId="27" w16cid:durableId="642083452">
    <w:abstractNumId w:val="21"/>
  </w:num>
  <w:num w:numId="28" w16cid:durableId="1101721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activeWritingStyle w:appName="MSWord" w:lang="en-US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31"/>
    <w:rsid w:val="0001582B"/>
    <w:rsid w:val="00064703"/>
    <w:rsid w:val="0007149E"/>
    <w:rsid w:val="00082E6D"/>
    <w:rsid w:val="000925EB"/>
    <w:rsid w:val="000A4F59"/>
    <w:rsid w:val="000B3CCE"/>
    <w:rsid w:val="000F6F53"/>
    <w:rsid w:val="001135FA"/>
    <w:rsid w:val="00137193"/>
    <w:rsid w:val="00141A4C"/>
    <w:rsid w:val="001865E0"/>
    <w:rsid w:val="001B29CF"/>
    <w:rsid w:val="001C17AE"/>
    <w:rsid w:val="00232312"/>
    <w:rsid w:val="00252883"/>
    <w:rsid w:val="002764F4"/>
    <w:rsid w:val="0028220F"/>
    <w:rsid w:val="0029269F"/>
    <w:rsid w:val="002D4243"/>
    <w:rsid w:val="002D77E3"/>
    <w:rsid w:val="002E4EC7"/>
    <w:rsid w:val="00356C14"/>
    <w:rsid w:val="00357B51"/>
    <w:rsid w:val="00360C19"/>
    <w:rsid w:val="003953F1"/>
    <w:rsid w:val="003B7FA6"/>
    <w:rsid w:val="003D1BF3"/>
    <w:rsid w:val="004154CC"/>
    <w:rsid w:val="00445342"/>
    <w:rsid w:val="00460E93"/>
    <w:rsid w:val="004E1AEF"/>
    <w:rsid w:val="004E539F"/>
    <w:rsid w:val="00544927"/>
    <w:rsid w:val="00545B7A"/>
    <w:rsid w:val="00557E35"/>
    <w:rsid w:val="00584EB7"/>
    <w:rsid w:val="00585484"/>
    <w:rsid w:val="005C4F47"/>
    <w:rsid w:val="0060619A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0523C"/>
    <w:rsid w:val="00816216"/>
    <w:rsid w:val="00826431"/>
    <w:rsid w:val="00834D92"/>
    <w:rsid w:val="00851700"/>
    <w:rsid w:val="00875F10"/>
    <w:rsid w:val="0087734B"/>
    <w:rsid w:val="008B7C29"/>
    <w:rsid w:val="00952354"/>
    <w:rsid w:val="00985DCF"/>
    <w:rsid w:val="00986CA0"/>
    <w:rsid w:val="009B7B39"/>
    <w:rsid w:val="009C3387"/>
    <w:rsid w:val="009C4DED"/>
    <w:rsid w:val="009D5933"/>
    <w:rsid w:val="009F2555"/>
    <w:rsid w:val="00A33BCF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5101D"/>
    <w:rsid w:val="00C61F8E"/>
    <w:rsid w:val="00D463BB"/>
    <w:rsid w:val="00D66BAB"/>
    <w:rsid w:val="00D7548E"/>
    <w:rsid w:val="00DA614C"/>
    <w:rsid w:val="00DC36F0"/>
    <w:rsid w:val="00E161AB"/>
    <w:rsid w:val="00E255D4"/>
    <w:rsid w:val="00E27DFA"/>
    <w:rsid w:val="00E35D29"/>
    <w:rsid w:val="00E63BB6"/>
    <w:rsid w:val="00E83E4B"/>
    <w:rsid w:val="00EC3D9F"/>
    <w:rsid w:val="00ED2268"/>
    <w:rsid w:val="00EE42A8"/>
    <w:rsid w:val="00F01231"/>
    <w:rsid w:val="00F31B40"/>
    <w:rsid w:val="00F52D1C"/>
    <w:rsid w:val="00F86AA5"/>
    <w:rsid w:val="00FB3617"/>
    <w:rsid w:val="00FC3A6E"/>
    <w:rsid w:val="00FC3F36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166E2"/>
  <w15:chartTrackingRefBased/>
  <w15:docId w15:val="{C6FBD56C-FBFA-44F5-ABB5-DC94CBD6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805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obin-biju-4b569327b?utm_source=share&amp;utm_campaign=share_via&amp;utm_content=profile&amp;utm_medium=ios_ap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318685\AppData\Roaming\Microsoft\Templates\Industry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BEE0D2-5DD4-4054-AE25-8744B1BDC1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Industry manager resume</Template>
  <TotalTime>93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Raj, Aparna (Cognizant)</dc:creator>
  <cp:keywords/>
  <cp:lastModifiedBy>Raj, Aparna (Cognizant)</cp:lastModifiedBy>
  <cp:revision>1</cp:revision>
  <dcterms:created xsi:type="dcterms:W3CDTF">2024-12-04T04:45:00Z</dcterms:created>
  <dcterms:modified xsi:type="dcterms:W3CDTF">2024-12-04T06:18:00Z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